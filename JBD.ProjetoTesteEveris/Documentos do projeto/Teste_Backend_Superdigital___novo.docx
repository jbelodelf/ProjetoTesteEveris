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4F" w:rsidRDefault="009E0A7D">
      <w:pPr>
        <w:pStyle w:val="Ttulo2"/>
      </w:pPr>
      <w:r>
        <w:t>T</w:t>
      </w:r>
      <w:bookmarkStart w:id="0" w:name="_GoBack"/>
      <w:bookmarkEnd w:id="0"/>
      <w:r>
        <w:t>este para desenvolvedor .net</w:t>
      </w:r>
    </w:p>
    <w:p w:rsidR="00D4304F" w:rsidRPr="00961763" w:rsidRDefault="009E0A7D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abaixo visa avaliar o perfil técnico dos candidatos a desenvolvedor backend na Superdigital. Leia atentamente as instruções abaixo e respon</w:t>
      </w:r>
      <w:r w:rsidR="00A13611"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D</w:t>
      </w: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a as questões da melhor forma possível. </w:t>
      </w:r>
    </w:p>
    <w:p w:rsidR="009F5E2B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O teste será composto de três perguntas técnicas e uma avaliação prática.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ind w:left="936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Responda as perguntas com suas palavras, com seu entendimento sobre o tema.</w:t>
      </w:r>
    </w:p>
    <w:p w:rsidR="00732048" w:rsidRPr="00961763" w:rsidRDefault="00732048" w:rsidP="00732048">
      <w:pPr>
        <w:pStyle w:val="Commarcadores"/>
        <w:numPr>
          <w:ilvl w:val="0"/>
          <w:numId w:val="0"/>
        </w:num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</w:p>
    <w:p w:rsidR="009E0A7D" w:rsidRPr="00961763" w:rsidRDefault="009E0A7D" w:rsidP="009F5E2B">
      <w:pPr>
        <w:pStyle w:val="Commarcadores"/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</w:pPr>
      <w:r w:rsidRPr="00961763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 xml:space="preserve">Publique o teste prático com as respostas em um repositório no </w:t>
      </w:r>
      <w:r w:rsidR="00A63A58"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18"/>
          <w:szCs w:val="18"/>
        </w:rPr>
        <w:t>git-hub e envie o endereço.</w:t>
      </w:r>
    </w:p>
    <w:p w:rsidR="009E0A7D" w:rsidRDefault="009E0A7D" w:rsidP="009E0A7D">
      <w:pPr>
        <w:pStyle w:val="Ttulo2"/>
        <w:rPr>
          <w:sz w:val="32"/>
          <w:szCs w:val="32"/>
        </w:rPr>
      </w:pPr>
      <w:r>
        <w:rPr>
          <w:sz w:val="32"/>
          <w:szCs w:val="32"/>
        </w:rPr>
        <w:lastRenderedPageBreak/>
        <w:t>Perguntas:</w:t>
      </w:r>
    </w:p>
    <w:p w:rsidR="009E0A7D" w:rsidRDefault="009E0A7D" w:rsidP="009E0A7D">
      <w:pPr>
        <w:pStyle w:val="Ttulo2"/>
        <w:rPr>
          <w:sz w:val="32"/>
          <w:szCs w:val="32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com suas palavras o que é domain driven design e sua importância na estratégia de desenvolvimento de software.</w:t>
      </w:r>
    </w:p>
    <w:p w:rsidR="00881947" w:rsidRDefault="00881947" w:rsidP="00881947">
      <w:pPr>
        <w:pStyle w:val="Ttulo2"/>
        <w:rPr>
          <w:sz w:val="18"/>
          <w:szCs w:val="18"/>
        </w:rPr>
      </w:pPr>
    </w:p>
    <w:p w:rsidR="00961763" w:rsidRDefault="007C4831" w:rsidP="00961763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O DDD é um PADRÃO DE ARQUITETURA EM CAMADA</w:t>
      </w:r>
      <w:r w:rsidR="00A64E61">
        <w:rPr>
          <w:sz w:val="18"/>
          <w:szCs w:val="18"/>
        </w:rPr>
        <w:t xml:space="preserve"> ORIENTADA A DOMÍNIO</w:t>
      </w:r>
      <w:r>
        <w:rPr>
          <w:sz w:val="18"/>
          <w:szCs w:val="18"/>
        </w:rPr>
        <w:t xml:space="preserve">, QUE TEM COMO IMPORTÂNCIA A DIVISÃO DE RESPONSABILIDADE </w:t>
      </w:r>
      <w:r w:rsidR="00A64E61">
        <w:rPr>
          <w:sz w:val="18"/>
          <w:szCs w:val="18"/>
        </w:rPr>
        <w:t>PARA</w:t>
      </w:r>
      <w:r>
        <w:rPr>
          <w:sz w:val="18"/>
          <w:szCs w:val="18"/>
        </w:rPr>
        <w:t xml:space="preserve"> CADA CAMADA</w:t>
      </w:r>
      <w:r w:rsidR="00A64E61">
        <w:rPr>
          <w:sz w:val="18"/>
          <w:szCs w:val="18"/>
        </w:rPr>
        <w:t>,</w:t>
      </w:r>
      <w:r>
        <w:rPr>
          <w:sz w:val="18"/>
          <w:szCs w:val="18"/>
        </w:rPr>
        <w:t xml:space="preserve"> O ISOLAMENTO D</w:t>
      </w:r>
      <w:r w:rsidR="00A64E61">
        <w:rPr>
          <w:sz w:val="18"/>
          <w:szCs w:val="18"/>
        </w:rPr>
        <w:t>O</w:t>
      </w:r>
      <w:r>
        <w:rPr>
          <w:sz w:val="18"/>
          <w:szCs w:val="18"/>
        </w:rPr>
        <w:t xml:space="preserve"> </w:t>
      </w:r>
      <w:r w:rsidR="00A64E61">
        <w:rPr>
          <w:sz w:val="18"/>
          <w:szCs w:val="18"/>
        </w:rPr>
        <w:t>DOMÍNIO E ABSTRAÇÃO.</w:t>
      </w:r>
    </w:p>
    <w:p w:rsidR="000B4F02" w:rsidRDefault="000B4F02" w:rsidP="00961763">
      <w:pPr>
        <w:pStyle w:val="Ttulo2"/>
        <w:ind w:left="720"/>
        <w:rPr>
          <w:sz w:val="18"/>
          <w:szCs w:val="18"/>
        </w:rPr>
      </w:pPr>
    </w:p>
    <w:p w:rsidR="000B4F02" w:rsidRPr="00732048" w:rsidRDefault="000B4F02" w:rsidP="00961763">
      <w:pPr>
        <w:pStyle w:val="Ttulo2"/>
        <w:ind w:left="720"/>
        <w:rPr>
          <w:sz w:val="18"/>
          <w:szCs w:val="18"/>
        </w:rPr>
      </w:pP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9E0A7D" w:rsidRDefault="009E0A7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 xml:space="preserve">Explique com suas palavras </w:t>
      </w:r>
      <w:r w:rsidR="00655AED" w:rsidRPr="00732048">
        <w:rPr>
          <w:sz w:val="18"/>
          <w:szCs w:val="18"/>
        </w:rPr>
        <w:t>o que é e como funciona uma arquitetura baseada em microservices. explique ganhos com este modelo e desafios em sua implementação.</w:t>
      </w:r>
    </w:p>
    <w:p w:rsidR="00A64E61" w:rsidRDefault="00A64E61" w:rsidP="00A64E61">
      <w:pPr>
        <w:pStyle w:val="Ttulo2"/>
        <w:ind w:left="720"/>
        <w:rPr>
          <w:sz w:val="18"/>
          <w:szCs w:val="18"/>
        </w:rPr>
      </w:pPr>
    </w:p>
    <w:p w:rsidR="00A64E61" w:rsidRDefault="00A64E61" w:rsidP="00A64E61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uMA ARQUITETURA BASEADA EM MICROSERVIÇO </w:t>
      </w:r>
      <w:r w:rsidR="003769E6">
        <w:rPr>
          <w:sz w:val="18"/>
          <w:szCs w:val="18"/>
        </w:rPr>
        <w:t xml:space="preserve">É COMPOSTAS DE PEQUENOS COMPONENTES DESENVOLVIDOS INDIVIDUALMENTE PARA A COMPOSIÇÃO DE UMA APLICAÇÃO, COM ISSO OS GANHOS CONSISTEM EM MENOS IMPACTOS QUANDO OCORRE PROBLEMA EM ALGUM DOS SERVIÇOS, NÃO É IMPACTADA TODA A APLICAÇÃO E FACILIATA A CORREÇÃO, ALÉM DA FACILIDADE DE GANHOS EM ESCALABILIDADE. ALGUNS DOS GRADES DESAFIOS PARA A IMPLEMENTAÇÃO DE MICROSERVIÇOS, SÃO OS HABITOS ADQUIRIDOS COMO OS PADRÕES DE ARQUITETURA MONOLÍTICA </w:t>
      </w:r>
      <w:r w:rsidR="000B4F02">
        <w:rPr>
          <w:sz w:val="18"/>
          <w:szCs w:val="18"/>
        </w:rPr>
        <w:t>E QUE DIFICULTA O ENTENDIMENTO NA HORA DE ESCREVER OS RESQUISITOS</w:t>
      </w:r>
      <w:r w:rsidR="003769E6">
        <w:rPr>
          <w:sz w:val="18"/>
          <w:szCs w:val="18"/>
        </w:rPr>
        <w:t>.</w:t>
      </w:r>
    </w:p>
    <w:p w:rsidR="00961763" w:rsidRDefault="00961763" w:rsidP="00961763">
      <w:pPr>
        <w:pStyle w:val="Ttulo2"/>
        <w:rPr>
          <w:sz w:val="18"/>
          <w:szCs w:val="18"/>
        </w:rPr>
      </w:pPr>
    </w:p>
    <w:p w:rsidR="004575E5" w:rsidRPr="00732048" w:rsidRDefault="004575E5" w:rsidP="00961763">
      <w:pPr>
        <w:pStyle w:val="Ttulo2"/>
        <w:rPr>
          <w:sz w:val="18"/>
          <w:szCs w:val="18"/>
        </w:rPr>
      </w:pPr>
    </w:p>
    <w:p w:rsidR="00655AED" w:rsidRPr="00732048" w:rsidRDefault="00655AED" w:rsidP="00655AED">
      <w:pPr>
        <w:pStyle w:val="Ttulo2"/>
        <w:rPr>
          <w:sz w:val="18"/>
          <w:szCs w:val="18"/>
        </w:rPr>
      </w:pPr>
    </w:p>
    <w:p w:rsidR="00655AED" w:rsidRDefault="00655AED" w:rsidP="009E0A7D">
      <w:pPr>
        <w:pStyle w:val="Ttulo2"/>
        <w:numPr>
          <w:ilvl w:val="0"/>
          <w:numId w:val="21"/>
        </w:numPr>
        <w:rPr>
          <w:sz w:val="18"/>
          <w:szCs w:val="18"/>
        </w:rPr>
      </w:pPr>
      <w:r w:rsidRPr="00732048">
        <w:rPr>
          <w:sz w:val="18"/>
          <w:szCs w:val="18"/>
        </w:rPr>
        <w:t>explique qual a diferença entre comunicaçã</w:t>
      </w:r>
      <w:r w:rsidR="00554430">
        <w:rPr>
          <w:sz w:val="18"/>
          <w:szCs w:val="18"/>
        </w:rPr>
        <w:t>o sincrona e assincrona</w:t>
      </w:r>
      <w:r w:rsidRPr="00732048">
        <w:rPr>
          <w:sz w:val="18"/>
          <w:szCs w:val="18"/>
        </w:rPr>
        <w:t xml:space="preserve"> e qual o melhor cenário para utilizar uma ou outra.</w:t>
      </w:r>
    </w:p>
    <w:p w:rsidR="000B4F02" w:rsidRDefault="000B4F02" w:rsidP="000B4F02">
      <w:pPr>
        <w:pStyle w:val="Ttulo2"/>
        <w:ind w:left="720"/>
        <w:rPr>
          <w:sz w:val="18"/>
          <w:szCs w:val="18"/>
        </w:rPr>
      </w:pPr>
    </w:p>
    <w:p w:rsidR="0081184F" w:rsidRDefault="0081184F" w:rsidP="000B4F02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cOMUNICAÇÃO SÍNCLONA, É A COMINICAÇÃO ONDE AS DUAS PONTAS ESTÃO SINCLONIZADAS AO MESMO TEMPO E ASÍNCLONA, NÃO ESTÃO SINCLONIZADAS. OS CENÁRIOS QUE PODE SER UTILIZADO O SÍNCLONO, É A COMUNICAÇÃO POR TELEFONE, ONDE UM PERGUNTA E O OUTRO RESPONDE, JÁ O ASSÍNCLONO, É COMPARADO OS SISTEMA DE CAIXA POSTAL TELEFONE OU WHATSAPP, VOCÊ EMITE UMA MENSAGEM E O REPTOR RESPONDE QUANDO ELE PUDER.</w:t>
      </w:r>
    </w:p>
    <w:p w:rsidR="000B4F02" w:rsidRPr="00732048" w:rsidRDefault="000B4F02" w:rsidP="000B4F02">
      <w:pPr>
        <w:pStyle w:val="Ttulo2"/>
        <w:ind w:left="720"/>
        <w:rPr>
          <w:sz w:val="18"/>
          <w:szCs w:val="18"/>
        </w:rPr>
      </w:pPr>
    </w:p>
    <w:p w:rsidR="000C6F18" w:rsidRDefault="000C6F18" w:rsidP="000C6F18">
      <w:pPr>
        <w:pStyle w:val="Ttulo2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C6F18" w:rsidRPr="009E0A7D" w:rsidRDefault="000C6F18" w:rsidP="000C6F18">
      <w:pPr>
        <w:pStyle w:val="Ttulo2"/>
        <w:rPr>
          <w:sz w:val="24"/>
          <w:szCs w:val="24"/>
        </w:rPr>
      </w:pPr>
    </w:p>
    <w:p w:rsidR="00655AED" w:rsidRDefault="00655AED" w:rsidP="00655AED">
      <w:pPr>
        <w:pStyle w:val="Ttulo2"/>
        <w:rPr>
          <w:sz w:val="32"/>
          <w:szCs w:val="32"/>
        </w:rPr>
      </w:pPr>
      <w:r>
        <w:rPr>
          <w:sz w:val="32"/>
          <w:szCs w:val="32"/>
        </w:rPr>
        <w:t>Teste prático:</w:t>
      </w:r>
    </w:p>
    <w:p w:rsidR="00655AED" w:rsidRDefault="00655AED" w:rsidP="00655AED">
      <w:pPr>
        <w:pStyle w:val="Ttulo2"/>
        <w:rPr>
          <w:sz w:val="32"/>
          <w:szCs w:val="32"/>
        </w:rPr>
      </w:pPr>
    </w:p>
    <w:p w:rsidR="00655AED" w:rsidRPr="00655AED" w:rsidRDefault="00655AED" w:rsidP="00655AED">
      <w:pPr>
        <w:pStyle w:val="Ttulo2"/>
        <w:rPr>
          <w:sz w:val="28"/>
          <w:szCs w:val="28"/>
        </w:rPr>
      </w:pPr>
      <w:r w:rsidRPr="00655AED">
        <w:rPr>
          <w:sz w:val="28"/>
          <w:szCs w:val="28"/>
        </w:rPr>
        <w:t>regra de negócio:</w:t>
      </w:r>
    </w:p>
    <w:p w:rsidR="00655AED" w:rsidRPr="00655AED" w:rsidRDefault="00655AED" w:rsidP="00655AED">
      <w:pPr>
        <w:pStyle w:val="Ttulo2"/>
        <w:rPr>
          <w:sz w:val="20"/>
          <w:szCs w:val="20"/>
        </w:rPr>
      </w:pPr>
      <w:r>
        <w:rPr>
          <w:sz w:val="32"/>
          <w:szCs w:val="32"/>
        </w:rPr>
        <w:tab/>
      </w:r>
    </w:p>
    <w:p w:rsidR="00655AED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criar</w:t>
      </w:r>
      <w:r w:rsidR="00655AED" w:rsidRPr="00732048">
        <w:rPr>
          <w:sz w:val="18"/>
          <w:szCs w:val="18"/>
        </w:rPr>
        <w:t xml:space="preserve"> um </w:t>
      </w:r>
      <w:r w:rsidR="00961763">
        <w:rPr>
          <w:sz w:val="18"/>
          <w:szCs w:val="18"/>
        </w:rPr>
        <w:t>micro</w:t>
      </w:r>
      <w:r w:rsidR="00E75ACE">
        <w:rPr>
          <w:sz w:val="18"/>
          <w:szCs w:val="18"/>
        </w:rPr>
        <w:t>services</w:t>
      </w:r>
      <w:r w:rsidR="00655AED" w:rsidRPr="00732048">
        <w:rPr>
          <w:sz w:val="18"/>
          <w:szCs w:val="18"/>
        </w:rPr>
        <w:t xml:space="preserve"> que, </w:t>
      </w:r>
      <w:r w:rsidR="00961763">
        <w:rPr>
          <w:sz w:val="18"/>
          <w:szCs w:val="18"/>
        </w:rPr>
        <w:t>atravé</w:t>
      </w:r>
      <w:r>
        <w:rPr>
          <w:sz w:val="18"/>
          <w:szCs w:val="18"/>
        </w:rPr>
        <w:t>s de um http post efetue uma operação de debito</w:t>
      </w:r>
      <w:r w:rsidR="00130994">
        <w:rPr>
          <w:sz w:val="18"/>
          <w:szCs w:val="18"/>
        </w:rPr>
        <w:t xml:space="preserve"> (origem) e</w:t>
      </w:r>
      <w:r>
        <w:rPr>
          <w:sz w:val="18"/>
          <w:szCs w:val="18"/>
        </w:rPr>
        <w:t xml:space="preserve"> credito</w:t>
      </w:r>
      <w:r w:rsidR="00130994">
        <w:rPr>
          <w:sz w:val="18"/>
          <w:szCs w:val="18"/>
        </w:rPr>
        <w:t xml:space="preserve"> (destino) nas contas correntes</w:t>
      </w:r>
      <w:r>
        <w:rPr>
          <w:sz w:val="18"/>
          <w:szCs w:val="18"/>
        </w:rPr>
        <w:t>.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>entidades: contacorrente, lancamentos (voce pode incrementar com  outras entidades se achar necessário)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Default="004729EE" w:rsidP="00E75ACE">
      <w:pPr>
        <w:pStyle w:val="Ttulo2"/>
        <w:ind w:left="720"/>
        <w:rPr>
          <w:sz w:val="18"/>
          <w:szCs w:val="18"/>
        </w:rPr>
      </w:pPr>
      <w:r w:rsidRPr="004729EE">
        <w:rPr>
          <w:sz w:val="18"/>
          <w:szCs w:val="18"/>
        </w:rPr>
        <w:t>Parâmetros</w:t>
      </w:r>
      <w:r w:rsidR="00CE53B5">
        <w:rPr>
          <w:sz w:val="18"/>
          <w:szCs w:val="18"/>
        </w:rPr>
        <w:t xml:space="preserve"> </w:t>
      </w:r>
      <w:r w:rsidR="00E75ACE">
        <w:rPr>
          <w:sz w:val="18"/>
          <w:szCs w:val="18"/>
        </w:rPr>
        <w:t>de entrada:</w:t>
      </w:r>
    </w:p>
    <w:p w:rsidR="00E55CEC" w:rsidRDefault="00E55CEC" w:rsidP="00E75ACE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 xml:space="preserve">conta </w:t>
      </w:r>
      <w:r w:rsidR="0036224A">
        <w:rPr>
          <w:sz w:val="18"/>
          <w:szCs w:val="18"/>
        </w:rPr>
        <w:t>origem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conta destino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valor</w:t>
      </w:r>
    </w:p>
    <w:p w:rsidR="00E55CEC" w:rsidRDefault="00E55CEC" w:rsidP="00655AED">
      <w:pPr>
        <w:pStyle w:val="Ttulo2"/>
        <w:ind w:left="720"/>
        <w:rPr>
          <w:sz w:val="18"/>
          <w:szCs w:val="18"/>
        </w:rPr>
      </w:pPr>
    </w:p>
    <w:p w:rsidR="00E55CEC" w:rsidRPr="00CE53B5" w:rsidRDefault="004729EE" w:rsidP="00655AED">
      <w:pPr>
        <w:pStyle w:val="Ttulo2"/>
        <w:ind w:left="720"/>
        <w:rPr>
          <w:sz w:val="18"/>
          <w:szCs w:val="18"/>
          <w:u w:val="single"/>
        </w:rPr>
      </w:pPr>
      <w:r w:rsidRPr="004729EE">
        <w:rPr>
          <w:sz w:val="18"/>
          <w:szCs w:val="18"/>
        </w:rPr>
        <w:t>Parâmetros</w:t>
      </w:r>
      <w:r>
        <w:rPr>
          <w:sz w:val="18"/>
          <w:szCs w:val="18"/>
        </w:rPr>
        <w:t xml:space="preserve"> de saí</w:t>
      </w:r>
      <w:r w:rsidR="00E55CEC">
        <w:rPr>
          <w:sz w:val="18"/>
          <w:szCs w:val="18"/>
        </w:rPr>
        <w:t>da:</w:t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  <w:t>http status code</w:t>
      </w:r>
      <w:r>
        <w:rPr>
          <w:sz w:val="18"/>
          <w:szCs w:val="18"/>
        </w:rPr>
        <w:tab/>
      </w:r>
    </w:p>
    <w:p w:rsidR="0029176B" w:rsidRDefault="0029176B" w:rsidP="00655AED">
      <w:pPr>
        <w:pStyle w:val="Ttulo2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</w:p>
    <w:p w:rsidR="00655AED" w:rsidRPr="00732048" w:rsidRDefault="00655AED" w:rsidP="00655AED">
      <w:pPr>
        <w:pStyle w:val="Ttulo2"/>
        <w:ind w:left="720"/>
        <w:rPr>
          <w:sz w:val="18"/>
          <w:szCs w:val="18"/>
        </w:rPr>
      </w:pPr>
    </w:p>
    <w:p w:rsidR="00732048" w:rsidRDefault="00732048" w:rsidP="00655AED">
      <w:pPr>
        <w:pStyle w:val="Ttulo2"/>
        <w:ind w:left="720"/>
        <w:rPr>
          <w:sz w:val="20"/>
          <w:szCs w:val="20"/>
        </w:rPr>
      </w:pPr>
      <w:r>
        <w:rPr>
          <w:sz w:val="20"/>
          <w:szCs w:val="20"/>
        </w:rPr>
        <w:t>informações adicionais:</w:t>
      </w:r>
    </w:p>
    <w:p w:rsidR="00EC6B32" w:rsidRDefault="001D4066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>o</w:t>
      </w:r>
      <w:r w:rsidR="00370067">
        <w:rPr>
          <w:sz w:val="18"/>
          <w:szCs w:val="18"/>
        </w:rPr>
        <w:t xml:space="preserve"> método “post” </w:t>
      </w:r>
      <w:r>
        <w:rPr>
          <w:sz w:val="18"/>
          <w:szCs w:val="18"/>
        </w:rPr>
        <w:t xml:space="preserve">devera receber os parametros no </w:t>
      </w:r>
      <w:r w:rsidR="00370067">
        <w:rPr>
          <w:sz w:val="18"/>
          <w:szCs w:val="18"/>
        </w:rPr>
        <w:t>body</w:t>
      </w:r>
      <w:r w:rsidR="00EC6B32">
        <w:rPr>
          <w:sz w:val="18"/>
          <w:szCs w:val="18"/>
        </w:rPr>
        <w:t xml:space="preserve"> da requisição</w:t>
      </w:r>
      <w:r w:rsidR="00477F41">
        <w:rPr>
          <w:sz w:val="18"/>
          <w:szCs w:val="18"/>
        </w:rPr>
        <w:t xml:space="preserve"> em formato json</w:t>
      </w:r>
    </w:p>
    <w:p w:rsidR="007375CC" w:rsidRDefault="007375CC" w:rsidP="007375CC">
      <w:pPr>
        <w:pStyle w:val="Ttulo2"/>
        <w:ind w:left="1440"/>
        <w:rPr>
          <w:sz w:val="18"/>
          <w:szCs w:val="18"/>
        </w:rPr>
      </w:pPr>
    </w:p>
    <w:p w:rsidR="007375CC" w:rsidRPr="00EC6B32" w:rsidRDefault="007375CC" w:rsidP="007375CC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UTILIZE </w:t>
      </w:r>
      <w:r w:rsidRPr="007375CC">
        <w:rPr>
          <w:sz w:val="18"/>
          <w:szCs w:val="18"/>
        </w:rPr>
        <w:t>Domain Driven Design</w:t>
      </w:r>
    </w:p>
    <w:p w:rsidR="00EC6B32" w:rsidRDefault="00EC6B32" w:rsidP="00EC6B32">
      <w:pPr>
        <w:pStyle w:val="Ttulo2"/>
        <w:ind w:left="1440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serão avaliados critérios de arquitetura como separação de responsabilidade, clean code, </w:t>
      </w:r>
      <w:r w:rsidR="00130994">
        <w:rPr>
          <w:sz w:val="18"/>
          <w:szCs w:val="18"/>
        </w:rPr>
        <w:t>segurança e t</w:t>
      </w:r>
      <w:r>
        <w:rPr>
          <w:sz w:val="18"/>
          <w:szCs w:val="18"/>
        </w:rPr>
        <w:t>este</w:t>
      </w:r>
      <w:r w:rsidR="001D4066">
        <w:rPr>
          <w:sz w:val="18"/>
          <w:szCs w:val="18"/>
        </w:rPr>
        <w:t>s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1D4066" w:rsidRPr="001D4066" w:rsidRDefault="00EC6B32" w:rsidP="001D4066">
      <w:pPr>
        <w:pStyle w:val="Ttulo2"/>
        <w:numPr>
          <w:ilvl w:val="0"/>
          <w:numId w:val="22"/>
        </w:numPr>
        <w:rPr>
          <w:sz w:val="18"/>
          <w:szCs w:val="18"/>
        </w:rPr>
      </w:pPr>
      <w:r>
        <w:rPr>
          <w:sz w:val="18"/>
          <w:szCs w:val="18"/>
        </w:rPr>
        <w:t xml:space="preserve">tecnologias que </w:t>
      </w:r>
      <w:r w:rsidR="00627A97">
        <w:rPr>
          <w:sz w:val="18"/>
          <w:szCs w:val="18"/>
        </w:rPr>
        <w:t xml:space="preserve">você pode utilizar .net core </w:t>
      </w:r>
      <w:r w:rsidR="00627A97" w:rsidRPr="00627A97">
        <w:rPr>
          <w:sz w:val="24"/>
          <w:szCs w:val="24"/>
        </w:rPr>
        <w:t>2</w:t>
      </w:r>
      <w:r w:rsidR="00627A97">
        <w:rPr>
          <w:sz w:val="18"/>
          <w:szCs w:val="18"/>
        </w:rPr>
        <w:t>.X</w:t>
      </w:r>
      <w:r>
        <w:rPr>
          <w:sz w:val="18"/>
          <w:szCs w:val="18"/>
        </w:rPr>
        <w:t>, c#, xunits (testes)</w:t>
      </w:r>
    </w:p>
    <w:p w:rsidR="00EC6B32" w:rsidRDefault="00EC6B32" w:rsidP="00EC6B32">
      <w:pPr>
        <w:pStyle w:val="Ttulo2"/>
        <w:rPr>
          <w:sz w:val="18"/>
          <w:szCs w:val="18"/>
        </w:rPr>
      </w:pPr>
    </w:p>
    <w:p w:rsidR="00EC6B32" w:rsidRPr="00732048" w:rsidRDefault="00EC6B32" w:rsidP="00EC6B32">
      <w:pPr>
        <w:pStyle w:val="Ttulo2"/>
        <w:numPr>
          <w:ilvl w:val="0"/>
          <w:numId w:val="22"/>
        </w:numPr>
        <w:rPr>
          <w:sz w:val="18"/>
          <w:szCs w:val="18"/>
        </w:rPr>
      </w:pPr>
      <w:r w:rsidRPr="00732048">
        <w:rPr>
          <w:sz w:val="18"/>
          <w:szCs w:val="18"/>
        </w:rPr>
        <w:t>no término do projeto, publique o código em um repositório no git-hub</w:t>
      </w:r>
    </w:p>
    <w:p w:rsidR="00EC6B32" w:rsidRPr="00732048" w:rsidRDefault="00EC6B32" w:rsidP="00EC6B32">
      <w:pPr>
        <w:pStyle w:val="Ttulo2"/>
        <w:ind w:left="1440"/>
        <w:rPr>
          <w:sz w:val="18"/>
          <w:szCs w:val="18"/>
        </w:rPr>
      </w:pPr>
    </w:p>
    <w:p w:rsidR="00732048" w:rsidRPr="00655AED" w:rsidRDefault="00732048" w:rsidP="00655AED">
      <w:pPr>
        <w:pStyle w:val="Ttulo2"/>
        <w:ind w:left="720"/>
        <w:rPr>
          <w:sz w:val="20"/>
          <w:szCs w:val="20"/>
        </w:rPr>
      </w:pPr>
    </w:p>
    <w:p w:rsidR="009E0A7D" w:rsidRDefault="009E0A7D" w:rsidP="009E0A7D">
      <w:pPr>
        <w:pStyle w:val="Commarcadores"/>
        <w:numPr>
          <w:ilvl w:val="0"/>
          <w:numId w:val="0"/>
        </w:numPr>
        <w:ind w:left="936" w:hanging="360"/>
      </w:pPr>
    </w:p>
    <w:sectPr w:rsidR="009E0A7D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139" w:rsidRDefault="004E0139">
      <w:pPr>
        <w:spacing w:before="0" w:after="0" w:line="240" w:lineRule="auto"/>
      </w:pPr>
      <w:r>
        <w:separator/>
      </w:r>
    </w:p>
    <w:p w:rsidR="004E0139" w:rsidRDefault="004E0139"/>
  </w:endnote>
  <w:endnote w:type="continuationSeparator" w:id="0">
    <w:p w:rsidR="004E0139" w:rsidRDefault="004E0139">
      <w:pPr>
        <w:spacing w:before="0" w:after="0" w:line="240" w:lineRule="auto"/>
      </w:pPr>
      <w:r>
        <w:continuationSeparator/>
      </w:r>
    </w:p>
    <w:p w:rsidR="004E0139" w:rsidRDefault="004E01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A63A58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4F" w:rsidRPr="009E0A7D" w:rsidRDefault="009E0A7D">
    <w:pPr>
      <w:pStyle w:val="Rodap"/>
      <w:rPr>
        <w:lang w:val="pt-BR"/>
      </w:rPr>
    </w:pPr>
    <w:r>
      <w:rPr>
        <w:lang w:val="pt-BR"/>
      </w:rPr>
      <w:t>Superdigital – São Paulo-SP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139" w:rsidRDefault="004E0139">
      <w:pPr>
        <w:spacing w:before="0" w:after="0" w:line="240" w:lineRule="auto"/>
      </w:pPr>
      <w:r>
        <w:separator/>
      </w:r>
    </w:p>
    <w:p w:rsidR="004E0139" w:rsidRDefault="004E0139"/>
  </w:footnote>
  <w:footnote w:type="continuationSeparator" w:id="0">
    <w:p w:rsidR="004E0139" w:rsidRDefault="004E0139">
      <w:pPr>
        <w:spacing w:before="0" w:after="0" w:line="240" w:lineRule="auto"/>
      </w:pPr>
      <w:r>
        <w:continuationSeparator/>
      </w:r>
    </w:p>
    <w:p w:rsidR="004E0139" w:rsidRDefault="004E01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6235B1"/>
    <w:multiLevelType w:val="hybridMultilevel"/>
    <w:tmpl w:val="E33641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485B70"/>
    <w:multiLevelType w:val="hybridMultilevel"/>
    <w:tmpl w:val="A2A88D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8"/>
  </w:num>
  <w:num w:numId="5">
    <w:abstractNumId w:val="17"/>
  </w:num>
  <w:num w:numId="6">
    <w:abstractNumId w:val="19"/>
  </w:num>
  <w:num w:numId="7">
    <w:abstractNumId w:val="10"/>
  </w:num>
  <w:num w:numId="8">
    <w:abstractNumId w:val="20"/>
  </w:num>
  <w:num w:numId="9">
    <w:abstractNumId w:val="11"/>
  </w:num>
  <w:num w:numId="10">
    <w:abstractNumId w:val="15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0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A7D"/>
    <w:rsid w:val="0000795A"/>
    <w:rsid w:val="000B4F02"/>
    <w:rsid w:val="000C6F18"/>
    <w:rsid w:val="000D38B4"/>
    <w:rsid w:val="00130994"/>
    <w:rsid w:val="001D4066"/>
    <w:rsid w:val="00227DF5"/>
    <w:rsid w:val="00262FD2"/>
    <w:rsid w:val="0029176B"/>
    <w:rsid w:val="002D22E0"/>
    <w:rsid w:val="002E7A1D"/>
    <w:rsid w:val="003008EC"/>
    <w:rsid w:val="003112E5"/>
    <w:rsid w:val="0036224A"/>
    <w:rsid w:val="00370067"/>
    <w:rsid w:val="003769E6"/>
    <w:rsid w:val="003D51D4"/>
    <w:rsid w:val="00407A57"/>
    <w:rsid w:val="00437CEA"/>
    <w:rsid w:val="004575E5"/>
    <w:rsid w:val="0046492B"/>
    <w:rsid w:val="004729EE"/>
    <w:rsid w:val="00477F41"/>
    <w:rsid w:val="004E0139"/>
    <w:rsid w:val="00554430"/>
    <w:rsid w:val="00611453"/>
    <w:rsid w:val="00627A97"/>
    <w:rsid w:val="00655AED"/>
    <w:rsid w:val="00731A8B"/>
    <w:rsid w:val="00732048"/>
    <w:rsid w:val="007375CC"/>
    <w:rsid w:val="0075279C"/>
    <w:rsid w:val="007C4831"/>
    <w:rsid w:val="007D39BE"/>
    <w:rsid w:val="0081184F"/>
    <w:rsid w:val="008153F5"/>
    <w:rsid w:val="008327FC"/>
    <w:rsid w:val="00846035"/>
    <w:rsid w:val="00881947"/>
    <w:rsid w:val="00915386"/>
    <w:rsid w:val="00961763"/>
    <w:rsid w:val="009E0A7D"/>
    <w:rsid w:val="009F5E2B"/>
    <w:rsid w:val="00A1139F"/>
    <w:rsid w:val="00A13611"/>
    <w:rsid w:val="00A63A58"/>
    <w:rsid w:val="00A64E61"/>
    <w:rsid w:val="00B168A0"/>
    <w:rsid w:val="00B71C13"/>
    <w:rsid w:val="00C52FC2"/>
    <w:rsid w:val="00C53E0F"/>
    <w:rsid w:val="00C74205"/>
    <w:rsid w:val="00CE53B5"/>
    <w:rsid w:val="00D4101A"/>
    <w:rsid w:val="00D4304F"/>
    <w:rsid w:val="00D651B9"/>
    <w:rsid w:val="00E53907"/>
    <w:rsid w:val="00E55CEC"/>
    <w:rsid w:val="00E75ACE"/>
    <w:rsid w:val="00E926BE"/>
    <w:rsid w:val="00EC0F68"/>
    <w:rsid w:val="00EC20C6"/>
    <w:rsid w:val="00EC5313"/>
    <w:rsid w:val="00EC6B32"/>
    <w:rsid w:val="00EE2BC6"/>
    <w:rsid w:val="00FB431B"/>
    <w:rsid w:val="00FD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277B3E3"/>
  <w15:chartTrackingRefBased/>
  <w15:docId w15:val="{A4E71992-3BEB-438B-BC68-4D5ADFD6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PargrafodaLista">
    <w:name w:val="List Paragraph"/>
    <w:basedOn w:val="Normal"/>
    <w:uiPriority w:val="34"/>
    <w:semiHidden/>
    <w:unhideWhenUsed/>
    <w:qFormat/>
    <w:rsid w:val="00655A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.costa\AppData\Roaming\Microsoft\Modelo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1D9E9-73A0-42DB-9F8D-44B4D599B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comercial.dotx</Template>
  <TotalTime>0</TotalTime>
  <Pages>3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Andre Felipe Costa</dc:creator>
  <cp:keywords/>
  <dc:description/>
  <cp:lastModifiedBy>dell</cp:lastModifiedBy>
  <cp:revision>2</cp:revision>
  <dcterms:created xsi:type="dcterms:W3CDTF">2019-07-14T19:44:00Z</dcterms:created>
  <dcterms:modified xsi:type="dcterms:W3CDTF">2019-07-14T19:44:00Z</dcterms:modified>
</cp:coreProperties>
</file>